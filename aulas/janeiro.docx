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Tabela de layout"/>
      </w:tblPr>
      <w:tblGrid>
        <w:gridCol w:w="10466"/>
      </w:tblGrid>
      <w:tr w:rsidR="00EA415B" w:rsidRPr="00A544F0" w14:paraId="74B4E7B8" w14:textId="77777777">
        <w:tc>
          <w:tcPr>
            <w:tcW w:w="11016" w:type="dxa"/>
            <w:shd w:val="clear" w:color="auto" w:fill="495E00" w:themeFill="accent1" w:themeFillShade="80"/>
          </w:tcPr>
          <w:p w14:paraId="2D2B6455" w14:textId="77777777" w:rsidR="00EA415B" w:rsidRPr="00A544F0" w:rsidRDefault="00375B27" w:rsidP="00A544F0">
            <w:pPr>
              <w:pStyle w:val="Ms"/>
              <w:ind w:left="720" w:hanging="720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 MonthStart \@ MMMM \* MERGEFORMAT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t>janeiro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057223DF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5B2A6BB0" w14:textId="77777777" w:rsidR="00EA415B" w:rsidRPr="00A544F0" w:rsidRDefault="00375B27">
            <w:pPr>
              <w:pStyle w:val="Ano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 MonthStart \@  yyyy   \* MERGEFORMAT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t>2021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78E323EF" w14:textId="77777777">
        <w:sdt>
          <w:sdtPr>
            <w:rPr>
              <w:lang w:val="pt-BR"/>
            </w:rPr>
            <w:id w:val="31938203"/>
            <w:placeholder>
              <w:docPart w:val="C4EF4501BE9F4A3A8D6959612FB6E4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14:paraId="06D6C8D4" w14:textId="77777777" w:rsidR="00EA415B" w:rsidRPr="00A544F0" w:rsidRDefault="00375B27">
                <w:pPr>
                  <w:pStyle w:val="Subttul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Subtítulo</w:t>
                </w:r>
              </w:p>
            </w:tc>
          </w:sdtContent>
        </w:sdt>
      </w:tr>
    </w:tbl>
    <w:tbl>
      <w:tblPr>
        <w:tblStyle w:val="TabelaSimples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Tabela de layout"/>
      </w:tblPr>
      <w:tblGrid>
        <w:gridCol w:w="6411"/>
        <w:gridCol w:w="4055"/>
      </w:tblGrid>
      <w:tr w:rsidR="00EA415B" w:rsidRPr="00A544F0" w14:paraId="037B3AB1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rPr>
                <w:lang w:val="pt-BR"/>
              </w:rPr>
              <w:id w:val="1498380741"/>
              <w:placeholder>
                <w:docPart w:val="E25E33E4FF32473BAE002ED838C796D2"/>
              </w:placeholder>
              <w:temporary/>
              <w:showingPlcHdr/>
              <w15:appearance w15:val="hidden"/>
            </w:sdtPr>
            <w:sdtEndPr/>
            <w:sdtContent>
              <w:p w14:paraId="3CE68D7F" w14:textId="77777777" w:rsidR="00EA415B" w:rsidRPr="00A544F0" w:rsidRDefault="00375B27">
                <w:pPr>
                  <w:pStyle w:val="Ttul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Título</w:t>
                </w:r>
              </w:p>
            </w:sdtContent>
          </w:sdt>
          <w:sdt>
            <w:sdtPr>
              <w:rPr>
                <w:lang w:val="pt-BR"/>
              </w:rPr>
              <w:id w:val="-794213661"/>
              <w:placeholder>
                <w:docPart w:val="2E31661A0A2048DFB93AACFD3C22F20A"/>
              </w:placeholder>
              <w:temporary/>
              <w:showingPlcHdr/>
              <w15:appearance w15:val="hidden"/>
            </w:sdtPr>
            <w:sdtEndPr/>
            <w:sdtContent>
              <w:p w14:paraId="73CF1CC5" w14:textId="77777777" w:rsidR="00EA415B" w:rsidRPr="00A544F0" w:rsidRDefault="00375B27">
                <w:pPr>
                  <w:pStyle w:val="Corpodetext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Para começar imediatamente, clique em qualquer texto de espaço reservado (como este) e comece a digitar para substituí-lo por seu próprio texto. Deseja inserir uma imagem a partir de seus arquivos ou adicionar uma forma? Você conseguiu! Na guia Inserir da faixa de opções, toque na opção desejada.</w:t>
                </w:r>
              </w:p>
            </w:sdtContent>
          </w:sdt>
        </w:tc>
        <w:tc>
          <w:tcPr>
            <w:tcW w:w="4186" w:type="dxa"/>
          </w:tcPr>
          <w:p w14:paraId="6B8FB763" w14:textId="77777777" w:rsidR="00EA415B" w:rsidRPr="00A544F0" w:rsidRDefault="00375B27">
            <w:pPr>
              <w:jc w:val="center"/>
              <w:rPr>
                <w:lang w:val="pt-BR"/>
              </w:rPr>
            </w:pPr>
            <w:r w:rsidRPr="00A544F0">
              <w:rPr>
                <w:noProof/>
                <w:lang w:val="pt-BR" w:bidi="pt-BR"/>
              </w:rPr>
              <w:drawing>
                <wp:inline distT="0" distB="0" distL="0" distR="0" wp14:anchorId="5D753A34" wp14:editId="7546D0F4">
                  <wp:extent cx="2135697" cy="1480921"/>
                  <wp:effectExtent l="152400" t="190500" r="245745" b="233680"/>
                  <wp:docPr id="1" name="Espaço reservado " title="Foto de um tucano em uma floresta v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decalendrio"/>
        <w:tblW w:w="5000" w:type="pct"/>
        <w:tblLook w:val="0420" w:firstRow="1" w:lastRow="0" w:firstColumn="0" w:lastColumn="0" w:noHBand="0" w:noVBand="1"/>
        <w:tblCaption w:val="Tabela de layout"/>
      </w:tblPr>
      <w:tblGrid>
        <w:gridCol w:w="1497"/>
        <w:gridCol w:w="1497"/>
        <w:gridCol w:w="1487"/>
        <w:gridCol w:w="1501"/>
        <w:gridCol w:w="1496"/>
        <w:gridCol w:w="1477"/>
        <w:gridCol w:w="1495"/>
      </w:tblGrid>
      <w:tr w:rsidR="00EA415B" w:rsidRPr="00A544F0" w14:paraId="564039C8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lang w:val="pt-BR"/>
            </w:rPr>
            <w:id w:val="2085032416"/>
            <w:placeholder>
              <w:docPart w:val="91C2753A92334DC5B7B09FE2E06128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14:paraId="2987572B" w14:textId="77777777" w:rsidR="00EA415B" w:rsidRPr="00A544F0" w:rsidRDefault="00375B27">
                <w:pPr>
                  <w:pStyle w:val="Dias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Domingo</w:t>
                </w:r>
              </w:p>
            </w:tc>
          </w:sdtContent>
        </w:sdt>
        <w:tc>
          <w:tcPr>
            <w:tcW w:w="1538" w:type="dxa"/>
          </w:tcPr>
          <w:p w14:paraId="4827CF4F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2141225648"/>
                <w:placeholder>
                  <w:docPart w:val="9557D5B68FCB4758846BA390B50B421E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Segunda</w:t>
                </w:r>
              </w:sdtContent>
            </w:sdt>
          </w:p>
        </w:tc>
        <w:tc>
          <w:tcPr>
            <w:tcW w:w="1540" w:type="dxa"/>
          </w:tcPr>
          <w:p w14:paraId="3A48D680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225834277"/>
                <w:placeholder>
                  <w:docPart w:val="ABD0D4E5264E4F989A85201DBBDAF5B3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Terça-feira</w:t>
                </w:r>
              </w:sdtContent>
            </w:sdt>
          </w:p>
        </w:tc>
        <w:tc>
          <w:tcPr>
            <w:tcW w:w="1552" w:type="dxa"/>
          </w:tcPr>
          <w:p w14:paraId="1759CD4F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1121838800"/>
                <w:placeholder>
                  <w:docPart w:val="13D5C39045054313960A9FF45C2A9054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Quarta</w:t>
                </w:r>
              </w:sdtContent>
            </w:sdt>
          </w:p>
        </w:tc>
        <w:tc>
          <w:tcPr>
            <w:tcW w:w="1543" w:type="dxa"/>
          </w:tcPr>
          <w:p w14:paraId="6B261D3F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1805692476"/>
                <w:placeholder>
                  <w:docPart w:val="09E2214FA9A243FBAB1BF74CA5808ADD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Quinta-feira</w:t>
                </w:r>
              </w:sdtContent>
            </w:sdt>
          </w:p>
        </w:tc>
        <w:tc>
          <w:tcPr>
            <w:tcW w:w="1533" w:type="dxa"/>
          </w:tcPr>
          <w:p w14:paraId="303CFA04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815225377"/>
                <w:placeholder>
                  <w:docPart w:val="906A996131354CBF85D808C28936FDA6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Sexta</w:t>
                </w:r>
              </w:sdtContent>
            </w:sdt>
          </w:p>
        </w:tc>
        <w:tc>
          <w:tcPr>
            <w:tcW w:w="1542" w:type="dxa"/>
          </w:tcPr>
          <w:p w14:paraId="2E50364F" w14:textId="77777777" w:rsidR="00EA415B" w:rsidRPr="00A544F0" w:rsidRDefault="000E60C4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36251574"/>
                <w:placeholder>
                  <w:docPart w:val="404F9DAF2B5844F0A4A32F771C9866C9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Sábado</w:t>
                </w:r>
              </w:sdtContent>
            </w:sdt>
          </w:p>
        </w:tc>
      </w:tr>
      <w:tr w:rsidR="00EA415B" w:rsidRPr="00A544F0" w14:paraId="0ED1E23E" w14:textId="77777777" w:rsidTr="00EA415B">
        <w:tc>
          <w:tcPr>
            <w:tcW w:w="1536" w:type="dxa"/>
            <w:tcBorders>
              <w:bottom w:val="nil"/>
            </w:tcBorders>
          </w:tcPr>
          <w:p w14:paraId="78F599A0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domingo</w:instrText>
            </w:r>
            <w:r w:rsidRPr="00A544F0">
              <w:rPr>
                <w:lang w:val="pt-BR" w:bidi="pt-BR"/>
              </w:rPr>
              <w:instrText>" 1 ""</w:instrTex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01138584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segunda-feira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2022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64F5CC21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terça-feira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!B2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44A4EA27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quarta-feira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!C2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05B7A925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>= "</w:instrText>
            </w:r>
            <w:r w:rsidR="0010056C" w:rsidRPr="00A544F0">
              <w:rPr>
                <w:lang w:val="pt-BR" w:bidi="pt-BR"/>
              </w:rPr>
              <w:instrText>quinta-feira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!D2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71E0B526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=E2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5492624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sábado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=F2+1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56088EA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4E115D4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6A0F2D6C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34E660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1AD9DB8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C88810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BC998B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2FF49BC5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4045A97F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2154D44A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=G2+1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3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E60E2E3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5ED0DA8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2231D527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6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6CCAFB07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420D2EC8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0EC89696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9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5A3EA4C4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4B843F08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B730434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67500C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01AAB8FE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D87A9D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288B4E1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3407113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2A2F9386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043DC42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10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36658D6B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70EF199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12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1FB66A6A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13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341D17F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B2DF038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0C656DBD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16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73450E58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7E3B476E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330394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2C132002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4BFA8D1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77BC4DB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DFD4B35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493AE3E1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622EC809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B443D7B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3F766B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052D05FA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19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2B4B0CD5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20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79380604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754BC1F5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22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765CD39B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23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6F069978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37BCDC4F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635C90C6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12AE01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4E46665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938EA7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7878C6E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66233073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56E77893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6B3A8DC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23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23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405EB908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0CED2D5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26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1F2313D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4357AC94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1584852F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29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17F61745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30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21BDE97E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0909765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4B0CF63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4B4F62D1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F8ED1E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5176CEC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EBA8A0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654EF946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474588F9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0DB3524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7C3D91" w:rsidRPr="00A544F0">
              <w:rPr>
                <w:noProof/>
                <w:lang w:val="pt-BR" w:bidi="pt-BR"/>
              </w:rPr>
              <w:t>31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3369316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7C3D91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65995006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459FEFF0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23C4AA66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4AC9C739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39ECAA14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</w:tr>
      <w:tr w:rsidR="00EA415B" w:rsidRPr="00A544F0" w14:paraId="2541DD7B" w14:textId="77777777" w:rsidTr="00EA415B">
        <w:trPr>
          <w:trHeight w:hRule="exact" w:val="864"/>
        </w:trPr>
        <w:tc>
          <w:tcPr>
            <w:tcW w:w="1536" w:type="dxa"/>
          </w:tcPr>
          <w:p w14:paraId="51A48BC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</w:tcPr>
          <w:p w14:paraId="30932A89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</w:tcPr>
          <w:p w14:paraId="18D38A1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</w:tcPr>
          <w:p w14:paraId="0664357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</w:tcPr>
          <w:p w14:paraId="4D6321A4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</w:tcPr>
          <w:p w14:paraId="6F0E788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</w:tcPr>
          <w:p w14:paraId="1931C43B" w14:textId="77777777" w:rsidR="00EA415B" w:rsidRPr="00A544F0" w:rsidRDefault="00EA415B">
            <w:pPr>
              <w:rPr>
                <w:lang w:val="pt-BR"/>
              </w:rPr>
            </w:pPr>
          </w:p>
        </w:tc>
      </w:tr>
    </w:tbl>
    <w:sdt>
      <w:sdtPr>
        <w:rPr>
          <w:lang w:val="pt-BR"/>
        </w:rPr>
        <w:id w:val="31938234"/>
        <w:placeholder>
          <w:docPart w:val="26B34F3C80B64B3D940F10BA4691E518"/>
        </w:placeholder>
        <w:temporary/>
        <w:showingPlcHdr/>
        <w15:appearance w15:val="hidden"/>
      </w:sdtPr>
      <w:sdtEndPr/>
      <w:sdtContent>
        <w:p w14:paraId="6ADA8D8D" w14:textId="77777777" w:rsidR="00EA415B" w:rsidRPr="00A544F0" w:rsidRDefault="00375B27">
          <w:pPr>
            <w:pStyle w:val="Citao"/>
            <w:rPr>
              <w:lang w:val="pt-BR"/>
            </w:rPr>
          </w:pPr>
          <w:r w:rsidRPr="00A544F0">
            <w:rPr>
              <w:lang w:val="pt-BR" w:bidi="pt-BR"/>
            </w:rPr>
            <w:t>Visualize e edite este documento no Word em seu computador, tablet ou telefone. Você pode editar o texto, inserir facilmente conteúdo, como imagens, formas e tabelas, e salvar o documento perfeitamente na nuvem pelo Word no seu dispositivo Windows, Mac, Android ou iOS.</w:t>
          </w:r>
        </w:p>
      </w:sdtContent>
    </w:sdt>
    <w:sectPr w:rsidR="00EA415B" w:rsidRPr="00A544F0" w:rsidSect="007900DE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F701B" w14:textId="77777777" w:rsidR="000E60C4" w:rsidRDefault="000E60C4">
      <w:pPr>
        <w:spacing w:before="0" w:after="0"/>
      </w:pPr>
      <w:r>
        <w:separator/>
      </w:r>
    </w:p>
  </w:endnote>
  <w:endnote w:type="continuationSeparator" w:id="0">
    <w:p w14:paraId="1DCD01B5" w14:textId="77777777" w:rsidR="000E60C4" w:rsidRDefault="000E60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9F7A8" w14:textId="77777777" w:rsidR="000E60C4" w:rsidRDefault="000E60C4">
      <w:pPr>
        <w:spacing w:before="0" w:after="0"/>
      </w:pPr>
      <w:r>
        <w:separator/>
      </w:r>
    </w:p>
  </w:footnote>
  <w:footnote w:type="continuationSeparator" w:id="0">
    <w:p w14:paraId="5B2DFA71" w14:textId="77777777" w:rsidR="000E60C4" w:rsidRDefault="000E60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212766">
    <w:abstractNumId w:val="9"/>
  </w:num>
  <w:num w:numId="2" w16cid:durableId="185219493">
    <w:abstractNumId w:val="7"/>
  </w:num>
  <w:num w:numId="3" w16cid:durableId="922179484">
    <w:abstractNumId w:val="6"/>
  </w:num>
  <w:num w:numId="4" w16cid:durableId="300959128">
    <w:abstractNumId w:val="5"/>
  </w:num>
  <w:num w:numId="5" w16cid:durableId="142965878">
    <w:abstractNumId w:val="4"/>
  </w:num>
  <w:num w:numId="6" w16cid:durableId="709261868">
    <w:abstractNumId w:val="8"/>
  </w:num>
  <w:num w:numId="7" w16cid:durableId="615018650">
    <w:abstractNumId w:val="3"/>
  </w:num>
  <w:num w:numId="8" w16cid:durableId="1746142935">
    <w:abstractNumId w:val="2"/>
  </w:num>
  <w:num w:numId="9" w16cid:durableId="1054306797">
    <w:abstractNumId w:val="1"/>
  </w:num>
  <w:num w:numId="10" w16cid:durableId="150034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1"/>
    <w:docVar w:name="MonthStart" w:val="01/01/2021"/>
    <w:docVar w:name="ShowDynamicGuides" w:val="1"/>
    <w:docVar w:name="ShowMarginGuides" w:val="0"/>
    <w:docVar w:name="ShowOutlines" w:val="0"/>
    <w:docVar w:name="ShowStaticGuides" w:val="0"/>
  </w:docVars>
  <w:rsids>
    <w:rsidRoot w:val="007C3D91"/>
    <w:rsid w:val="000E60C4"/>
    <w:rsid w:val="0010056C"/>
    <w:rsid w:val="00123C18"/>
    <w:rsid w:val="00124ADC"/>
    <w:rsid w:val="00193E15"/>
    <w:rsid w:val="0025748C"/>
    <w:rsid w:val="00282DE3"/>
    <w:rsid w:val="002F7032"/>
    <w:rsid w:val="00320970"/>
    <w:rsid w:val="00375B27"/>
    <w:rsid w:val="00550173"/>
    <w:rsid w:val="005B0C48"/>
    <w:rsid w:val="0064687B"/>
    <w:rsid w:val="007900DE"/>
    <w:rsid w:val="007C3D91"/>
    <w:rsid w:val="00812DAD"/>
    <w:rsid w:val="0081356A"/>
    <w:rsid w:val="008F0AEB"/>
    <w:rsid w:val="00925ED9"/>
    <w:rsid w:val="00997C7D"/>
    <w:rsid w:val="009A164A"/>
    <w:rsid w:val="009A7C5B"/>
    <w:rsid w:val="009B39A4"/>
    <w:rsid w:val="00A544F0"/>
    <w:rsid w:val="00B864F3"/>
    <w:rsid w:val="00BC6A26"/>
    <w:rsid w:val="00BF0FEE"/>
    <w:rsid w:val="00BF4383"/>
    <w:rsid w:val="00C41633"/>
    <w:rsid w:val="00C84B58"/>
    <w:rsid w:val="00CB00F4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CA1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5"/>
    <w:qFormat/>
    <w:pPr>
      <w:spacing w:after="120" w:line="276" w:lineRule="auto"/>
    </w:pPr>
  </w:style>
  <w:style w:type="character" w:customStyle="1" w:styleId="CorpodetextoChar">
    <w:name w:val="Corpo de texto Char"/>
    <w:basedOn w:val="Fontepargpadro"/>
    <w:link w:val="Corpodetexto"/>
    <w:uiPriority w:val="5"/>
    <w:rPr>
      <w:sz w:val="20"/>
    </w:rPr>
  </w:style>
  <w:style w:type="paragraph" w:customStyle="1" w:styleId="Ms">
    <w:name w:val="Mês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Ano">
    <w:name w:val="Ano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tulo">
    <w:name w:val="Subtitle"/>
    <w:basedOn w:val="Normal"/>
    <w:link w:val="Subttulo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3"/>
    <w:rPr>
      <w:b/>
      <w:color w:val="FFFFFF" w:themeColor="background1"/>
      <w:sz w:val="24"/>
      <w:szCs w:val="24"/>
    </w:rPr>
  </w:style>
  <w:style w:type="paragraph" w:styleId="Ttulo">
    <w:name w:val="Title"/>
    <w:basedOn w:val="Normal"/>
    <w:link w:val="Ttulo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ias">
    <w:name w:val="Dia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eladecalendrio">
    <w:name w:val="Tabela de calendário"/>
    <w:basedOn w:val="Tabela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as">
    <w:name w:val="Data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Textodebalo">
    <w:name w:val="Balloon Text"/>
    <w:basedOn w:val="Normal"/>
    <w:link w:val="Textodebalo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1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19"/>
    <w:semiHidden/>
    <w:unhideWhenUsed/>
  </w:style>
  <w:style w:type="paragraph" w:styleId="Textoembloco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Corpodetexto2">
    <w:name w:val="Body Text 2"/>
    <w:basedOn w:val="Normal"/>
    <w:link w:val="Corpodetexto2Char"/>
    <w:uiPriority w:val="19"/>
    <w:semiHidden/>
    <w:unhideWhenUsed/>
    <w:pPr>
      <w:spacing w:after="120"/>
      <w:ind w:left="360"/>
    </w:pPr>
  </w:style>
  <w:style w:type="paragraph" w:styleId="Corpodetexto3">
    <w:name w:val="Body Text 3"/>
    <w:basedOn w:val="Normal"/>
    <w:link w:val="Corpodetexto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19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19"/>
    <w:semiHidden/>
    <w:unhideWhenUsed/>
    <w:pPr>
      <w:spacing w:after="0" w:line="240" w:lineRule="auto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19"/>
    <w:semiHidden/>
    <w:rPr>
      <w:sz w:val="20"/>
    </w:rPr>
  </w:style>
  <w:style w:type="character" w:customStyle="1" w:styleId="Corpodetexto2Char">
    <w:name w:val="Corpo de texto 2 Char"/>
    <w:basedOn w:val="Fontepargpadro"/>
    <w:link w:val="Corpodetexto2"/>
    <w:uiPriority w:val="19"/>
    <w:semiHidden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uiPriority w:val="19"/>
    <w:semiHidden/>
    <w:unhideWhenUsed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uiPriority w:val="19"/>
    <w:semiHidden/>
    <w:rPr>
      <w:sz w:val="20"/>
    </w:rPr>
  </w:style>
  <w:style w:type="paragraph" w:styleId="Recuodecorpodetexto2">
    <w:name w:val="Body Text Indent 2"/>
    <w:basedOn w:val="Normal"/>
    <w:link w:val="Recuodecorpodetexto2Char"/>
    <w:uiPriority w:val="1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19"/>
    <w:semiHidden/>
    <w:rPr>
      <w:sz w:val="20"/>
    </w:rPr>
  </w:style>
  <w:style w:type="paragraph" w:styleId="Recuodecorpodetexto3">
    <w:name w:val="Body Text Indent 3"/>
    <w:basedOn w:val="Normal"/>
    <w:link w:val="Recuodecorpodetexto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19"/>
    <w:semiHidden/>
    <w:rPr>
      <w:sz w:val="16"/>
      <w:szCs w:val="16"/>
    </w:rPr>
  </w:style>
  <w:style w:type="paragraph" w:styleId="Legenda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Encerramento">
    <w:name w:val="Closing"/>
    <w:basedOn w:val="Normal"/>
    <w:link w:val="EncerramentoChar"/>
    <w:uiPriority w:val="19"/>
    <w:semiHidden/>
    <w:unhideWhenUsed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19"/>
    <w:semiHidden/>
    <w:rPr>
      <w:sz w:val="20"/>
    </w:rPr>
  </w:style>
  <w:style w:type="paragraph" w:styleId="Textodecomentrio">
    <w:name w:val="annotation text"/>
    <w:basedOn w:val="Normal"/>
    <w:link w:val="TextodecomentrioChar"/>
    <w:uiPriority w:val="19"/>
    <w:semiHidden/>
    <w:unhideWhenUsed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1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1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19"/>
    <w:semiHidden/>
    <w:unhideWhenUsed/>
  </w:style>
  <w:style w:type="character" w:customStyle="1" w:styleId="DataChar">
    <w:name w:val="Data Char"/>
    <w:basedOn w:val="Fontepargpadro"/>
    <w:link w:val="Data"/>
    <w:uiPriority w:val="19"/>
    <w:semiHidden/>
    <w:rPr>
      <w:sz w:val="20"/>
    </w:rPr>
  </w:style>
  <w:style w:type="paragraph" w:styleId="MapadoDocumento">
    <w:name w:val="Document Map"/>
    <w:basedOn w:val="Normal"/>
    <w:link w:val="MapadoDocumento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19"/>
    <w:semiHidden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19"/>
    <w:semiHidden/>
    <w:unhideWhenUsed/>
  </w:style>
  <w:style w:type="character" w:customStyle="1" w:styleId="AssinaturadeEmailChar">
    <w:name w:val="Assinatura de Email Char"/>
    <w:basedOn w:val="Fontepargpadro"/>
    <w:link w:val="AssinaturadeEmail"/>
    <w:uiPriority w:val="19"/>
    <w:semiHidden/>
    <w:rPr>
      <w:sz w:val="20"/>
    </w:rPr>
  </w:style>
  <w:style w:type="paragraph" w:styleId="Textodenotadefim">
    <w:name w:val="endnote text"/>
    <w:basedOn w:val="Normal"/>
    <w:link w:val="TextodenotadefimChar"/>
    <w:uiPriority w:val="19"/>
    <w:semiHidden/>
    <w:unhideWhenUsed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19"/>
    <w:semiHidden/>
    <w:rPr>
      <w:sz w:val="20"/>
      <w:szCs w:val="20"/>
    </w:rPr>
  </w:style>
  <w:style w:type="paragraph" w:styleId="Destinatrio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/>
    </w:pPr>
  </w:style>
  <w:style w:type="paragraph" w:styleId="Textodenotaderodap">
    <w:name w:val="footnote text"/>
    <w:basedOn w:val="Normal"/>
    <w:link w:val="TextodenotaderodapChar"/>
    <w:uiPriority w:val="19"/>
    <w:semiHidden/>
    <w:unhideWhenUsed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1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0" w:after="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uiPriority w:val="19"/>
    <w:semiHidden/>
    <w:unhideWhenUsed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19"/>
    <w:semiHidden/>
    <w:rPr>
      <w:i/>
      <w:iCs/>
      <w:sz w:val="20"/>
    </w:rPr>
  </w:style>
  <w:style w:type="paragraph" w:styleId="Pr-formataoHTML">
    <w:name w:val="HTML Preformatted"/>
    <w:basedOn w:val="Normal"/>
    <w:link w:val="Pr-formataoHTMLChar"/>
    <w:uiPriority w:val="19"/>
    <w:semiHidden/>
    <w:unhideWhenUsed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19"/>
    <w:semiHidden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Remissivo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Remissivo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Remissivo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Remissivo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Remissivo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Remissivo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Remissivo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Remissivo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Ttulodendiceremissivo">
    <w:name w:val="index heading"/>
    <w:basedOn w:val="Normal"/>
    <w:next w:val="Remissivo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Numerada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Numerada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Numerada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Numerada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Textodemacro">
    <w:name w:val="macro"/>
    <w:link w:val="Textodemacro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19"/>
    <w:semiHidden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1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19"/>
    <w:semiHidden/>
    <w:unhideWhenUsed/>
  </w:style>
  <w:style w:type="character" w:customStyle="1" w:styleId="TtulodanotaChar">
    <w:name w:val="Título da nota Char"/>
    <w:basedOn w:val="Fontepargpadro"/>
    <w:link w:val="Ttulodanota"/>
    <w:uiPriority w:val="19"/>
    <w:semiHidden/>
    <w:rPr>
      <w:sz w:val="20"/>
    </w:rPr>
  </w:style>
  <w:style w:type="paragraph" w:styleId="TextosemFormatao">
    <w:name w:val="Plain Text"/>
    <w:basedOn w:val="Normal"/>
    <w:link w:val="TextosemFormatao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19"/>
    <w:semiHidden/>
    <w:rPr>
      <w:rFonts w:ascii="Consolas" w:hAnsi="Consolas"/>
      <w:sz w:val="21"/>
      <w:szCs w:val="21"/>
    </w:rPr>
  </w:style>
  <w:style w:type="paragraph" w:styleId="Citao">
    <w:name w:val="Quote"/>
    <w:basedOn w:val="Normal"/>
    <w:link w:val="Citao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8"/>
    <w:rPr>
      <w:iCs/>
    </w:rPr>
  </w:style>
  <w:style w:type="paragraph" w:styleId="Saudao">
    <w:name w:val="Salutation"/>
    <w:basedOn w:val="Normal"/>
    <w:next w:val="Normal"/>
    <w:link w:val="SaudaoChar"/>
    <w:uiPriority w:val="19"/>
    <w:semiHidden/>
    <w:unhideWhenUsed/>
  </w:style>
  <w:style w:type="character" w:customStyle="1" w:styleId="SaudaoChar">
    <w:name w:val="Saudação Char"/>
    <w:basedOn w:val="Fontepargpadro"/>
    <w:link w:val="Saudao"/>
    <w:uiPriority w:val="19"/>
    <w:semiHidden/>
    <w:rPr>
      <w:sz w:val="20"/>
    </w:rPr>
  </w:style>
  <w:style w:type="paragraph" w:styleId="Assinatura">
    <w:name w:val="Signature"/>
    <w:basedOn w:val="Normal"/>
    <w:link w:val="AssinaturaChar"/>
    <w:uiPriority w:val="19"/>
    <w:semiHidden/>
    <w:unhideWhenUsed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19"/>
    <w:semiHidden/>
    <w:rPr>
      <w:sz w:val="20"/>
    </w:rPr>
  </w:style>
  <w:style w:type="paragraph" w:styleId="ndicedeautoridad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ndicedeilustraes">
    <w:name w:val="table of figures"/>
    <w:basedOn w:val="Normal"/>
    <w:next w:val="Normal"/>
    <w:uiPriority w:val="19"/>
    <w:semiHidden/>
    <w:unhideWhenUsed/>
  </w:style>
  <w:style w:type="paragraph" w:styleId="Ttulodendicedeautoridades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CabealhodoSumrio">
    <w:name w:val="TOC Heading"/>
    <w:basedOn w:val="Ttulo1"/>
    <w:next w:val="Normal"/>
    <w:uiPriority w:val="14"/>
    <w:semiHidden/>
    <w:unhideWhenUsed/>
    <w:qFormat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Simples4">
    <w:name w:val="Plain Table 4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Local\Microsoft\Office\16.0\DTS\pt-BR%7b9BDF06A5-0248-4E9E-A0E1-DED48959BF6F%7d\%7bA4C63196-7204-43B9-B9E6-2674365C8676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EF4501BE9F4A3A8D6959612FB6E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892D8-3933-4D34-B405-97907509F18B}"/>
      </w:docPartPr>
      <w:docPartBody>
        <w:p w:rsidR="00000000" w:rsidRDefault="00C660ED">
          <w:pPr>
            <w:pStyle w:val="C4EF4501BE9F4A3A8D6959612FB6E47A"/>
          </w:pPr>
          <w:r w:rsidRPr="00A544F0">
            <w:rPr>
              <w:lang w:bidi="pt-BR"/>
            </w:rPr>
            <w:t>Subtítulo</w:t>
          </w:r>
        </w:p>
      </w:docPartBody>
    </w:docPart>
    <w:docPart>
      <w:docPartPr>
        <w:name w:val="E25E33E4FF32473BAE002ED838C796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64A04-C390-4D8E-83C0-3A443D7FC674}"/>
      </w:docPartPr>
      <w:docPartBody>
        <w:p w:rsidR="00000000" w:rsidRDefault="00C660ED">
          <w:pPr>
            <w:pStyle w:val="E25E33E4FF32473BAE002ED838C796D2"/>
          </w:pPr>
          <w:r w:rsidRPr="00A544F0">
            <w:rPr>
              <w:lang w:bidi="pt-BR"/>
            </w:rPr>
            <w:t>Título</w:t>
          </w:r>
        </w:p>
      </w:docPartBody>
    </w:docPart>
    <w:docPart>
      <w:docPartPr>
        <w:name w:val="2E31661A0A2048DFB93AACFD3C22F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76B6A-B8C2-4E5A-BF01-552200503131}"/>
      </w:docPartPr>
      <w:docPartBody>
        <w:p w:rsidR="00000000" w:rsidRDefault="00C660ED">
          <w:pPr>
            <w:pStyle w:val="2E31661A0A2048DFB93AACFD3C22F20A"/>
          </w:pPr>
          <w:r w:rsidRPr="00A544F0">
            <w:rPr>
              <w:lang w:bidi="pt-BR"/>
            </w:rPr>
            <w:t>Para começar imediatamente, clique em qualquer texto de espaço reservado (como este) e comece a digitar para substituí-lo por seu próprio texto. D</w:t>
          </w:r>
          <w:r w:rsidRPr="00A544F0">
            <w:rPr>
              <w:lang w:bidi="pt-BR"/>
            </w:rPr>
            <w:t>eseja inserir uma imagem a partir de seus arquivos ou adicionar uma forma? Você conseguiu! Na guia Inserir da faixa de opções, toque na opção desejada.</w:t>
          </w:r>
        </w:p>
      </w:docPartBody>
    </w:docPart>
    <w:docPart>
      <w:docPartPr>
        <w:name w:val="91C2753A92334DC5B7B09FE2E06128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CF3752-C245-4B33-B870-0800BA59316C}"/>
      </w:docPartPr>
      <w:docPartBody>
        <w:p w:rsidR="00000000" w:rsidRDefault="00C660ED">
          <w:pPr>
            <w:pStyle w:val="91C2753A92334DC5B7B09FE2E0612897"/>
          </w:pPr>
          <w:r w:rsidRPr="00A544F0">
            <w:rPr>
              <w:lang w:bidi="pt-BR"/>
            </w:rPr>
            <w:t>Domingo</w:t>
          </w:r>
        </w:p>
      </w:docPartBody>
    </w:docPart>
    <w:docPart>
      <w:docPartPr>
        <w:name w:val="9557D5B68FCB4758846BA390B50B42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0F0E00-8E8E-4B45-BD2E-94E23764959B}"/>
      </w:docPartPr>
      <w:docPartBody>
        <w:p w:rsidR="00000000" w:rsidRDefault="00C660ED">
          <w:pPr>
            <w:pStyle w:val="9557D5B68FCB4758846BA390B50B421E"/>
          </w:pPr>
          <w:r w:rsidRPr="00A544F0">
            <w:rPr>
              <w:lang w:bidi="pt-BR"/>
            </w:rPr>
            <w:t>Segunda</w:t>
          </w:r>
        </w:p>
      </w:docPartBody>
    </w:docPart>
    <w:docPart>
      <w:docPartPr>
        <w:name w:val="ABD0D4E5264E4F989A85201DBBDAF5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A628C0-CF74-4CEB-9CAD-6E7FA1AC65C4}"/>
      </w:docPartPr>
      <w:docPartBody>
        <w:p w:rsidR="00000000" w:rsidRDefault="00C660ED">
          <w:pPr>
            <w:pStyle w:val="ABD0D4E5264E4F989A85201DBBDAF5B3"/>
          </w:pPr>
          <w:r w:rsidRPr="00A544F0">
            <w:rPr>
              <w:lang w:bidi="pt-BR"/>
            </w:rPr>
            <w:t>Terça-feira</w:t>
          </w:r>
        </w:p>
      </w:docPartBody>
    </w:docPart>
    <w:docPart>
      <w:docPartPr>
        <w:name w:val="13D5C39045054313960A9FF45C2A9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4E25FC-05C1-47E0-B942-8F3784510647}"/>
      </w:docPartPr>
      <w:docPartBody>
        <w:p w:rsidR="00000000" w:rsidRDefault="00C660ED">
          <w:pPr>
            <w:pStyle w:val="13D5C39045054313960A9FF45C2A9054"/>
          </w:pPr>
          <w:r w:rsidRPr="00A544F0">
            <w:rPr>
              <w:lang w:bidi="pt-BR"/>
            </w:rPr>
            <w:t>Quarta</w:t>
          </w:r>
        </w:p>
      </w:docPartBody>
    </w:docPart>
    <w:docPart>
      <w:docPartPr>
        <w:name w:val="09E2214FA9A243FBAB1BF74CA5808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287088-2066-472A-BC06-7DA05CE28A2D}"/>
      </w:docPartPr>
      <w:docPartBody>
        <w:p w:rsidR="00000000" w:rsidRDefault="00C660ED">
          <w:pPr>
            <w:pStyle w:val="09E2214FA9A243FBAB1BF74CA5808ADD"/>
          </w:pPr>
          <w:r w:rsidRPr="00A544F0">
            <w:rPr>
              <w:lang w:bidi="pt-BR"/>
            </w:rPr>
            <w:t>Quinta-feira</w:t>
          </w:r>
        </w:p>
      </w:docPartBody>
    </w:docPart>
    <w:docPart>
      <w:docPartPr>
        <w:name w:val="906A996131354CBF85D808C28936FD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9539AF-31B8-4E12-813C-29727E1F1B21}"/>
      </w:docPartPr>
      <w:docPartBody>
        <w:p w:rsidR="00000000" w:rsidRDefault="00C660ED">
          <w:pPr>
            <w:pStyle w:val="906A996131354CBF85D808C28936FDA6"/>
          </w:pPr>
          <w:r w:rsidRPr="00A544F0">
            <w:rPr>
              <w:lang w:bidi="pt-BR"/>
            </w:rPr>
            <w:t>Sexta</w:t>
          </w:r>
        </w:p>
      </w:docPartBody>
    </w:docPart>
    <w:docPart>
      <w:docPartPr>
        <w:name w:val="404F9DAF2B5844F0A4A32F771C986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3B2B60-9379-42FA-A905-1C121B37F76E}"/>
      </w:docPartPr>
      <w:docPartBody>
        <w:p w:rsidR="00000000" w:rsidRDefault="00C660ED">
          <w:pPr>
            <w:pStyle w:val="404F9DAF2B5844F0A4A32F771C9866C9"/>
          </w:pPr>
          <w:r w:rsidRPr="00A544F0">
            <w:rPr>
              <w:lang w:bidi="pt-BR"/>
            </w:rPr>
            <w:t>Sábado</w:t>
          </w:r>
        </w:p>
      </w:docPartBody>
    </w:docPart>
    <w:docPart>
      <w:docPartPr>
        <w:name w:val="26B34F3C80B64B3D940F10BA4691E5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32C446-3D70-4AAA-A2B6-3302CBB170C6}"/>
      </w:docPartPr>
      <w:docPartBody>
        <w:p w:rsidR="00000000" w:rsidRDefault="00C660ED">
          <w:pPr>
            <w:pStyle w:val="26B34F3C80B64B3D940F10BA4691E518"/>
          </w:pPr>
          <w:r w:rsidRPr="00A544F0">
            <w:rPr>
              <w:lang w:bidi="pt-BR"/>
            </w:rPr>
            <w:t xml:space="preserve">Visualize e edite este documento no Word em seu computador, tablet ou telefone. Você pode editar o texto, inserir facilmente conteúdo, como imagens, formas e tabelas, e salvar o documento perfeitamente na nuvem pelo Word no seu </w:t>
          </w:r>
          <w:r w:rsidRPr="00A544F0">
            <w:rPr>
              <w:lang w:bidi="pt-BR"/>
            </w:rPr>
            <w:t>dispositivo Windows, Mac, Android ou 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ED"/>
    <w:rsid w:val="00C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4EF4501BE9F4A3A8D6959612FB6E47A">
    <w:name w:val="C4EF4501BE9F4A3A8D6959612FB6E47A"/>
  </w:style>
  <w:style w:type="paragraph" w:customStyle="1" w:styleId="E25E33E4FF32473BAE002ED838C796D2">
    <w:name w:val="E25E33E4FF32473BAE002ED838C796D2"/>
  </w:style>
  <w:style w:type="paragraph" w:customStyle="1" w:styleId="2E31661A0A2048DFB93AACFD3C22F20A">
    <w:name w:val="2E31661A0A2048DFB93AACFD3C22F20A"/>
  </w:style>
  <w:style w:type="paragraph" w:customStyle="1" w:styleId="91C2753A92334DC5B7B09FE2E0612897">
    <w:name w:val="91C2753A92334DC5B7B09FE2E0612897"/>
  </w:style>
  <w:style w:type="paragraph" w:customStyle="1" w:styleId="9557D5B68FCB4758846BA390B50B421E">
    <w:name w:val="9557D5B68FCB4758846BA390B50B421E"/>
  </w:style>
  <w:style w:type="paragraph" w:customStyle="1" w:styleId="ABD0D4E5264E4F989A85201DBBDAF5B3">
    <w:name w:val="ABD0D4E5264E4F989A85201DBBDAF5B3"/>
  </w:style>
  <w:style w:type="paragraph" w:customStyle="1" w:styleId="13D5C39045054313960A9FF45C2A9054">
    <w:name w:val="13D5C39045054313960A9FF45C2A9054"/>
  </w:style>
  <w:style w:type="paragraph" w:customStyle="1" w:styleId="09E2214FA9A243FBAB1BF74CA5808ADD">
    <w:name w:val="09E2214FA9A243FBAB1BF74CA5808ADD"/>
  </w:style>
  <w:style w:type="paragraph" w:customStyle="1" w:styleId="906A996131354CBF85D808C28936FDA6">
    <w:name w:val="906A996131354CBF85D808C28936FDA6"/>
  </w:style>
  <w:style w:type="paragraph" w:customStyle="1" w:styleId="404F9DAF2B5844F0A4A32F771C9866C9">
    <w:name w:val="404F9DAF2B5844F0A4A32F771C9866C9"/>
  </w:style>
  <w:style w:type="paragraph" w:customStyle="1" w:styleId="26B34F3C80B64B3D940F10BA4691E518">
    <w:name w:val="26B34F3C80B64B3D940F10BA4691E5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{A4C63196-7204-43B9-B9E6-2674365C8676}tf16382941_win32</Template>
  <TotalTime>0</TotalTime>
  <Pages>1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2022-04-27T18:32:00Z</dcterms:created>
  <dcterms:modified xsi:type="dcterms:W3CDTF">2022-04-27T18:33:00Z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